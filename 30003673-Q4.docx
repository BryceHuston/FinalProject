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20848230"/>
        <w:docPartObj>
          <w:docPartGallery w:val="Cover Pages"/>
          <w:docPartUnique/>
        </w:docPartObj>
      </w:sdtPr>
      <w:sdtContent>
        <w:p w14:paraId="3FD01F83" w14:textId="77777777" w:rsidR="009764CF" w:rsidRDefault="009764CF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anchorId="307D98ED" wp14:editId="5D60925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34" name="Group 3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5" name="Rectangle 35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CEE9CEF" w14:textId="77777777" w:rsidR="009764CF" w:rsidRDefault="009764CF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PROJECT TUTORIAL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79075935" w14:textId="77777777" w:rsidR="009764CF" w:rsidRDefault="009764CF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Programming AT3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Rectangle 36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Text Box 37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7C32AA1" w14:textId="77777777" w:rsidR="009764CF" w:rsidRDefault="009764CF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Bryce Huston</w:t>
                                      </w:r>
                                    </w:p>
                                  </w:sdtContent>
                                </w:sdt>
                                <w:p w14:paraId="454763D1" w14:textId="77777777" w:rsidR="009764CF" w:rsidRDefault="009764CF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30003673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07D98ED" id="Group 34" o:spid="_x0000_s1026" style="position:absolute;margin-left:0;margin-top:0;width:540pt;height:10in;z-index:251673600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">
                    <v:rect id="Rectangle 35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CEE9CEF" w14:textId="77777777" w:rsidR="009764CF" w:rsidRDefault="009764CF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PROJECT TUTORIAL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9075935" w14:textId="77777777" w:rsidR="009764CF" w:rsidRDefault="009764CF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Programming AT3 Project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6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7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7C32AA1" w14:textId="77777777" w:rsidR="009764CF" w:rsidRDefault="009764CF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Bryce Huston</w:t>
                                </w:r>
                              </w:p>
                            </w:sdtContent>
                          </w:sdt>
                          <w:p w14:paraId="454763D1" w14:textId="77777777" w:rsidR="009764CF" w:rsidRDefault="009764CF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30003673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id w:val="6100202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14:paraId="2E55C4E0" w14:textId="77777777" w:rsidR="009764CF" w:rsidRDefault="009764CF">
          <w:pPr>
            <w:pStyle w:val="TOCHeading"/>
          </w:pPr>
          <w:r>
            <w:t>Contents</w:t>
          </w:r>
        </w:p>
        <w:p w14:paraId="2B6E8883" w14:textId="77777777" w:rsidR="009764CF" w:rsidRDefault="009764C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910057" w:history="1">
            <w:r w:rsidRPr="00707376">
              <w:rPr>
                <w:rStyle w:val="Hyperlink"/>
                <w:noProof/>
              </w:rPr>
              <w:t>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_Toc26910057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7D9D6" w14:textId="77777777" w:rsidR="009764CF" w:rsidRDefault="009764C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6910058" w:history="1">
            <w:r w:rsidRPr="00707376">
              <w:rPr>
                <w:rStyle w:val="Hyperlink"/>
                <w:noProof/>
              </w:rPr>
              <w:t>Main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_Toc26910058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CD52F" w14:textId="77777777" w:rsidR="009764CF" w:rsidRDefault="009764C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6910059" w:history="1">
            <w:r w:rsidRPr="00707376">
              <w:rPr>
                <w:rStyle w:val="Hyperlink"/>
                <w:noProof/>
              </w:rPr>
              <w:t>Audio 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_Toc26910059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B623D" w14:textId="77777777" w:rsidR="009764CF" w:rsidRDefault="009764C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6910060" w:history="1">
            <w:r w:rsidRPr="00707376">
              <w:rPr>
                <w:rStyle w:val="Hyperlink"/>
                <w:noProof/>
              </w:rPr>
              <w:t>Binary Search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_Toc26910060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482DE" w14:textId="77777777" w:rsidR="009764CF" w:rsidRDefault="009764C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6910061" w:history="1">
            <w:r w:rsidRPr="00707376">
              <w:rPr>
                <w:rStyle w:val="Hyperlink"/>
                <w:noProof/>
              </w:rPr>
              <w:t>Payroll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_Toc26910061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D6E25" w14:textId="77777777" w:rsidR="009764CF" w:rsidRDefault="009764C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6910062" w:history="1">
            <w:r w:rsidRPr="00707376">
              <w:rPr>
                <w:rStyle w:val="Hyperlink"/>
                <w:noProof/>
              </w:rPr>
              <w:t>Csv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_Toc26910062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756B6" w14:textId="77777777" w:rsidR="009764CF" w:rsidRDefault="009764C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6910063" w:history="1">
            <w:r w:rsidRPr="00707376">
              <w:rPr>
                <w:rStyle w:val="Hyperlink"/>
                <w:noProof/>
              </w:rPr>
              <w:t>Communication Via Server – Login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_Toc26910063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652B8" w14:textId="77777777" w:rsidR="009764CF" w:rsidRDefault="009764C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6910064" w:history="1">
            <w:r w:rsidRPr="00707376">
              <w:rPr>
                <w:rStyle w:val="Hyperlink"/>
                <w:noProof/>
              </w:rPr>
              <w:t>Hashing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_Toc26910064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02514" w14:textId="77777777" w:rsidR="009764CF" w:rsidRDefault="009764CF">
          <w:r>
            <w:rPr>
              <w:b/>
              <w:bCs/>
              <w:noProof/>
            </w:rPr>
            <w:fldChar w:fldCharType="end"/>
          </w:r>
        </w:p>
      </w:sdtContent>
    </w:sdt>
    <w:p w14:paraId="5D0B27A3" w14:textId="77777777" w:rsidR="00C66569" w:rsidRDefault="00C66569">
      <w:pPr>
        <w:sectPr w:rsidR="00C66569" w:rsidSect="009764C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708" w:footer="708" w:gutter="0"/>
          <w:pgNumType w:fmt="lowerRoman" w:start="0"/>
          <w:cols w:space="708"/>
          <w:titlePg/>
          <w:docGrid w:linePitch="360"/>
        </w:sectPr>
      </w:pPr>
    </w:p>
    <w:p w14:paraId="0FFC7AF9" w14:textId="77777777" w:rsidR="008C5156" w:rsidRDefault="008C5156" w:rsidP="008C5156">
      <w:pPr>
        <w:pStyle w:val="Heading1"/>
      </w:pPr>
      <w:bookmarkStart w:id="0" w:name="_Toc26910057"/>
      <w:r>
        <w:lastRenderedPageBreak/>
        <w:t>Admin</w:t>
      </w:r>
      <w:bookmarkEnd w:id="0"/>
    </w:p>
    <w:p w14:paraId="6406655E" w14:textId="77777777" w:rsidR="008C5156" w:rsidRDefault="008C5156" w:rsidP="008C5156">
      <w:r>
        <w:rPr>
          <w:noProof/>
        </w:rPr>
        <w:drawing>
          <wp:inline distT="0" distB="0" distL="0" distR="0" wp14:anchorId="6E1A4A60" wp14:editId="01A44A07">
            <wp:extent cx="3109229" cy="4023709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40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A8DA" w14:textId="77777777" w:rsidR="008C5156" w:rsidRDefault="008C5156" w:rsidP="008C5156"/>
    <w:p w14:paraId="1139AE02" w14:textId="77777777" w:rsidR="008C5156" w:rsidRDefault="008C5156" w:rsidP="008C5156">
      <w:r>
        <w:rPr>
          <w:noProof/>
        </w:rPr>
        <w:drawing>
          <wp:inline distT="0" distB="0" distL="0" distR="0" wp14:anchorId="16B8997B" wp14:editId="42E4BA3C">
            <wp:extent cx="3109229" cy="4023709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40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52B09" w14:textId="77777777" w:rsidR="008C5156" w:rsidRDefault="008C5156" w:rsidP="008C5156">
      <w:pPr>
        <w:pStyle w:val="Heading1"/>
      </w:pPr>
      <w:bookmarkStart w:id="1" w:name="_Toc26910058"/>
      <w:r>
        <w:lastRenderedPageBreak/>
        <w:t>Main Menu</w:t>
      </w:r>
      <w:bookmarkEnd w:id="1"/>
    </w:p>
    <w:p w14:paraId="48E0EDD5" w14:textId="77777777" w:rsidR="008C5156" w:rsidRDefault="008C5156" w:rsidP="008C5156">
      <w:r>
        <w:rPr>
          <w:noProof/>
        </w:rPr>
        <w:drawing>
          <wp:inline distT="0" distB="0" distL="0" distR="0" wp14:anchorId="5BC957C4" wp14:editId="5638D2C4">
            <wp:extent cx="4023709" cy="3299746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DE11" w14:textId="77777777" w:rsidR="008C5156" w:rsidRDefault="008C5156" w:rsidP="008C5156">
      <w:pPr>
        <w:pStyle w:val="Heading1"/>
      </w:pPr>
      <w:bookmarkStart w:id="2" w:name="_Toc26910059"/>
      <w:r>
        <w:t>Audio Player</w:t>
      </w:r>
      <w:bookmarkEnd w:id="2"/>
    </w:p>
    <w:p w14:paraId="3A241C46" w14:textId="77777777" w:rsidR="008C5156" w:rsidRDefault="008C5156" w:rsidP="008C5156">
      <w:r>
        <w:rPr>
          <w:noProof/>
        </w:rPr>
        <w:drawing>
          <wp:inline distT="0" distB="0" distL="0" distR="0" wp14:anchorId="5CFA9DDD" wp14:editId="1587205F">
            <wp:extent cx="4061812" cy="4557155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8B10" w14:textId="77777777" w:rsidR="008C5156" w:rsidRDefault="008C5156" w:rsidP="008C5156"/>
    <w:p w14:paraId="1DACB24A" w14:textId="77777777" w:rsidR="008C5156" w:rsidRDefault="008C5156" w:rsidP="008C5156">
      <w:r>
        <w:rPr>
          <w:noProof/>
        </w:rPr>
        <w:lastRenderedPageBreak/>
        <w:drawing>
          <wp:inline distT="0" distB="0" distL="0" distR="0" wp14:anchorId="7BF1A45D" wp14:editId="003B8B69">
            <wp:extent cx="4046571" cy="4549534"/>
            <wp:effectExtent l="0" t="0" r="0" b="381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93AF" w14:textId="77777777" w:rsidR="008C5156" w:rsidRDefault="008C5156" w:rsidP="008C5156">
      <w:pPr>
        <w:pStyle w:val="Heading1"/>
      </w:pPr>
      <w:bookmarkStart w:id="3" w:name="_Toc26910060"/>
      <w:r>
        <w:t>Binary Search Tree</w:t>
      </w:r>
      <w:bookmarkEnd w:id="3"/>
    </w:p>
    <w:p w14:paraId="196E490A" w14:textId="77777777" w:rsidR="008C5156" w:rsidRDefault="008C5156" w:rsidP="008C5156">
      <w:r>
        <w:rPr>
          <w:noProof/>
        </w:rPr>
        <w:drawing>
          <wp:inline distT="0" distB="0" distL="0" distR="0" wp14:anchorId="075FE5EF" wp14:editId="0504AA71">
            <wp:extent cx="5731510" cy="3681095"/>
            <wp:effectExtent l="0" t="0" r="2540" b="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BB68" w14:textId="77777777" w:rsidR="008C5156" w:rsidRDefault="008C5156" w:rsidP="008C5156"/>
    <w:p w14:paraId="65C65627" w14:textId="77777777" w:rsidR="008C5156" w:rsidRDefault="008C5156" w:rsidP="008C515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0B5DC7" wp14:editId="12195060">
                <wp:simplePos x="0" y="0"/>
                <wp:positionH relativeFrom="column">
                  <wp:posOffset>-26670</wp:posOffset>
                </wp:positionH>
                <wp:positionV relativeFrom="paragraph">
                  <wp:posOffset>3444240</wp:posOffset>
                </wp:positionV>
                <wp:extent cx="621030" cy="240030"/>
                <wp:effectExtent l="19050" t="19050" r="26670" b="266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2400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2FA82" id="Rectangle 33" o:spid="_x0000_s1026" style="position:absolute;margin-left:-2.1pt;margin-top:271.2pt;width:48.9pt;height:18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702D1E7B" wp14:editId="0DF749F3">
            <wp:extent cx="5731510" cy="3667125"/>
            <wp:effectExtent l="0" t="0" r="2540" b="952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FA0D" w14:textId="77777777" w:rsidR="008C5156" w:rsidRDefault="008C5156" w:rsidP="008C5156"/>
    <w:p w14:paraId="38FC7D12" w14:textId="77777777" w:rsidR="008C5156" w:rsidRDefault="008C5156" w:rsidP="008C515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DCAD17" wp14:editId="46E945F0">
                <wp:simplePos x="0" y="0"/>
                <wp:positionH relativeFrom="column">
                  <wp:posOffset>-49530</wp:posOffset>
                </wp:positionH>
                <wp:positionV relativeFrom="paragraph">
                  <wp:posOffset>3474085</wp:posOffset>
                </wp:positionV>
                <wp:extent cx="674370" cy="217170"/>
                <wp:effectExtent l="19050" t="19050" r="11430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" cy="2171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FA711" id="Rectangle 31" o:spid="_x0000_s1026" style="position:absolute;margin-left:-3.9pt;margin-top:273.55pt;width:53.1pt;height:17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7E2CE851" wp14:editId="1BD96D5B">
            <wp:extent cx="5731510" cy="3685540"/>
            <wp:effectExtent l="0" t="0" r="2540" b="0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6E5CB" w14:textId="77777777" w:rsidR="008C5156" w:rsidRDefault="008C5156" w:rsidP="008C5156"/>
    <w:p w14:paraId="25BA76D0" w14:textId="77777777" w:rsidR="008C5156" w:rsidRDefault="008C5156" w:rsidP="008C515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44EE55" wp14:editId="12782E84">
                <wp:simplePos x="0" y="0"/>
                <wp:positionH relativeFrom="margin">
                  <wp:align>left</wp:align>
                </wp:positionH>
                <wp:positionV relativeFrom="paragraph">
                  <wp:posOffset>3448050</wp:posOffset>
                </wp:positionV>
                <wp:extent cx="636270" cy="230505"/>
                <wp:effectExtent l="19050" t="19050" r="11430" b="1714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23050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5B733" id="Rectangle 32" o:spid="_x0000_s1026" style="position:absolute;margin-left:0;margin-top:271.5pt;width:50.1pt;height:18.1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79D2657" wp14:editId="52D4ADC6">
            <wp:extent cx="5731510" cy="3678555"/>
            <wp:effectExtent l="0" t="0" r="2540" b="0"/>
            <wp:docPr id="10" name="Picture 1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C9C6" w14:textId="77777777" w:rsidR="008C5156" w:rsidRDefault="008C5156" w:rsidP="008C5156">
      <w:pPr>
        <w:pStyle w:val="Heading1"/>
      </w:pPr>
      <w:bookmarkStart w:id="4" w:name="_Toc26910061"/>
      <w:r>
        <w:lastRenderedPageBreak/>
        <w:t>Payroll Sort</w:t>
      </w:r>
      <w:bookmarkEnd w:id="4"/>
    </w:p>
    <w:p w14:paraId="5185A452" w14:textId="77777777" w:rsidR="008C5156" w:rsidRDefault="008C5156" w:rsidP="008C5156">
      <w:r>
        <w:rPr>
          <w:noProof/>
        </w:rPr>
        <w:drawing>
          <wp:inline distT="0" distB="0" distL="0" distR="0" wp14:anchorId="441B5A6C" wp14:editId="6868C4BD">
            <wp:extent cx="4564776" cy="4983912"/>
            <wp:effectExtent l="0" t="0" r="7620" b="762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498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AD24" w14:textId="77777777" w:rsidR="008C5156" w:rsidRDefault="008C5156" w:rsidP="008C5156">
      <w:r>
        <w:rPr>
          <w:noProof/>
        </w:rPr>
        <w:lastRenderedPageBreak/>
        <w:drawing>
          <wp:inline distT="0" distB="0" distL="0" distR="0" wp14:anchorId="165068E5" wp14:editId="25D4D1B0">
            <wp:extent cx="4526672" cy="4953429"/>
            <wp:effectExtent l="0" t="0" r="762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7FF44" w14:textId="77777777" w:rsidR="008C5156" w:rsidRDefault="008C5156" w:rsidP="008C5156">
      <w:r>
        <w:rPr>
          <w:noProof/>
        </w:rPr>
        <w:lastRenderedPageBreak/>
        <w:drawing>
          <wp:inline distT="0" distB="0" distL="0" distR="0" wp14:anchorId="707D2520" wp14:editId="0C0634D0">
            <wp:extent cx="4549534" cy="4968671"/>
            <wp:effectExtent l="0" t="0" r="3810" b="381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AE97" w14:textId="77777777" w:rsidR="008C5156" w:rsidRDefault="008C5156" w:rsidP="008C5156">
      <w:pPr>
        <w:pStyle w:val="Heading1"/>
      </w:pPr>
      <w:bookmarkStart w:id="5" w:name="_Toc26910062"/>
      <w:r>
        <w:t>Csv Format</w:t>
      </w:r>
      <w:bookmarkEnd w:id="5"/>
    </w:p>
    <w:p w14:paraId="708EBD5B" w14:textId="77777777" w:rsidR="008C5156" w:rsidRDefault="008C5156" w:rsidP="008C5156">
      <w:r>
        <w:rPr>
          <w:noProof/>
        </w:rPr>
        <w:drawing>
          <wp:inline distT="0" distB="0" distL="0" distR="0" wp14:anchorId="6524D086" wp14:editId="50609106">
            <wp:extent cx="5731510" cy="1736090"/>
            <wp:effectExtent l="95250" t="95250" r="97790" b="58801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09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F03387B" w14:textId="77777777" w:rsidR="008C5156" w:rsidRDefault="008C5156" w:rsidP="008C5156">
      <w:r>
        <w:rPr>
          <w:noProof/>
        </w:rPr>
        <w:lastRenderedPageBreak/>
        <w:drawing>
          <wp:inline distT="0" distB="0" distL="0" distR="0" wp14:anchorId="23A8860C" wp14:editId="132B3F4C">
            <wp:extent cx="3314987" cy="2057578"/>
            <wp:effectExtent l="95250" t="95250" r="95250" b="6667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2057578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99A9A3B" w14:textId="77777777" w:rsidR="008C5156" w:rsidRDefault="008C5156" w:rsidP="008C5156">
      <w:r>
        <w:rPr>
          <w:noProof/>
        </w:rPr>
        <w:lastRenderedPageBreak/>
        <w:drawing>
          <wp:inline distT="0" distB="0" distL="0" distR="0" wp14:anchorId="7D27FE47" wp14:editId="0252E86D">
            <wp:extent cx="4694327" cy="6485182"/>
            <wp:effectExtent l="0" t="0" r="0" b="0"/>
            <wp:docPr id="17" name="Picture 1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648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9137" w14:textId="77777777" w:rsidR="008C5156" w:rsidRDefault="008C5156" w:rsidP="008C5156">
      <w:r>
        <w:rPr>
          <w:noProof/>
        </w:rPr>
        <w:lastRenderedPageBreak/>
        <w:drawing>
          <wp:inline distT="0" distB="0" distL="0" distR="0" wp14:anchorId="41AB502D" wp14:editId="642F9920">
            <wp:extent cx="4694327" cy="6454699"/>
            <wp:effectExtent l="0" t="0" r="0" b="3810"/>
            <wp:docPr id="18" name="Picture 1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6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645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C545" w14:textId="77777777" w:rsidR="008C5156" w:rsidRDefault="008C5156" w:rsidP="008C5156">
      <w:r>
        <w:rPr>
          <w:noProof/>
        </w:rPr>
        <w:lastRenderedPageBreak/>
        <w:drawing>
          <wp:inline distT="0" distB="0" distL="0" distR="0" wp14:anchorId="11125C1C" wp14:editId="08645ED7">
            <wp:extent cx="4694327" cy="6469941"/>
            <wp:effectExtent l="0" t="0" r="0" b="7620"/>
            <wp:docPr id="20" name="Picture 2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646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2BD2F" w14:textId="77777777" w:rsidR="008C5156" w:rsidRDefault="008C5156" w:rsidP="008C5156">
      <w:r>
        <w:rPr>
          <w:noProof/>
        </w:rPr>
        <w:lastRenderedPageBreak/>
        <w:drawing>
          <wp:inline distT="0" distB="0" distL="0" distR="0" wp14:anchorId="0D970838" wp14:editId="762302F7">
            <wp:extent cx="4709568" cy="6469941"/>
            <wp:effectExtent l="0" t="0" r="0" b="7620"/>
            <wp:docPr id="21" name="Picture 2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8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646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09B1B" w14:textId="77777777" w:rsidR="008C5156" w:rsidRDefault="008C5156" w:rsidP="008C515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35A788" wp14:editId="7D68D229">
                <wp:simplePos x="0" y="0"/>
                <wp:positionH relativeFrom="column">
                  <wp:posOffset>1131570</wp:posOffset>
                </wp:positionH>
                <wp:positionV relativeFrom="paragraph">
                  <wp:posOffset>4659630</wp:posOffset>
                </wp:positionV>
                <wp:extent cx="1154430" cy="247650"/>
                <wp:effectExtent l="19050" t="19050" r="2667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430" cy="247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EBDD0" id="Rectangle 30" o:spid="_x0000_s1026" style="position:absolute;margin-left:89.1pt;margin-top:366.9pt;width:90.9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39537338" wp14:editId="5177FCCA">
            <wp:extent cx="4717189" cy="6469941"/>
            <wp:effectExtent l="0" t="0" r="7620" b="7620"/>
            <wp:docPr id="22" name="Picture 2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9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646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04FE" w14:textId="77777777" w:rsidR="008C5156" w:rsidRDefault="008C5156" w:rsidP="008C5156">
      <w:pPr>
        <w:pStyle w:val="Heading1"/>
      </w:pPr>
      <w:bookmarkStart w:id="6" w:name="_Toc26910063"/>
      <w:r>
        <w:lastRenderedPageBreak/>
        <w:t>Communication Via Server – Login Page</w:t>
      </w:r>
      <w:bookmarkEnd w:id="6"/>
    </w:p>
    <w:p w14:paraId="292B683B" w14:textId="77777777" w:rsidR="008C5156" w:rsidRDefault="008C5156" w:rsidP="008C5156">
      <w:r>
        <w:rPr>
          <w:noProof/>
        </w:rPr>
        <w:drawing>
          <wp:inline distT="0" distB="0" distL="0" distR="0" wp14:anchorId="0329BC3C" wp14:editId="7326FE05">
            <wp:extent cx="5731510" cy="3462020"/>
            <wp:effectExtent l="0" t="0" r="2540" b="5080"/>
            <wp:docPr id="23" name="Picture 2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0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5EC1" w14:textId="77777777" w:rsidR="008C5156" w:rsidRDefault="008C5156" w:rsidP="008C515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EBF6D0" wp14:editId="2C6850D2">
                <wp:simplePos x="0" y="0"/>
                <wp:positionH relativeFrom="column">
                  <wp:posOffset>2907030</wp:posOffset>
                </wp:positionH>
                <wp:positionV relativeFrom="paragraph">
                  <wp:posOffset>962025</wp:posOffset>
                </wp:positionV>
                <wp:extent cx="544830" cy="217170"/>
                <wp:effectExtent l="19050" t="19050" r="26670" b="114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" cy="2171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0BF71" id="Rectangle 29" o:spid="_x0000_s1026" style="position:absolute;margin-left:228.9pt;margin-top:75.75pt;width:42.9pt;height:17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38F1582A" wp14:editId="1DD00EDD">
            <wp:extent cx="5731510" cy="3466465"/>
            <wp:effectExtent l="0" t="0" r="2540" b="635"/>
            <wp:docPr id="24" name="Picture 2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B1E3" w14:textId="77777777" w:rsidR="008C5156" w:rsidRDefault="008C5156" w:rsidP="008C515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D6F253" wp14:editId="3E1B4347">
                <wp:simplePos x="0" y="0"/>
                <wp:positionH relativeFrom="column">
                  <wp:posOffset>217170</wp:posOffset>
                </wp:positionH>
                <wp:positionV relativeFrom="paragraph">
                  <wp:posOffset>2164080</wp:posOffset>
                </wp:positionV>
                <wp:extent cx="407670" cy="232410"/>
                <wp:effectExtent l="19050" t="19050" r="11430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2324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CE2E8" id="Rectangle 28" o:spid="_x0000_s1026" style="position:absolute;margin-left:17.1pt;margin-top:170.4pt;width:32.1pt;height:18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36F0CE90" wp14:editId="4F314700">
            <wp:extent cx="5731510" cy="3474720"/>
            <wp:effectExtent l="0" t="0" r="2540" b="0"/>
            <wp:docPr id="25" name="Picture 2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2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058B" w14:textId="77777777" w:rsidR="008C5156" w:rsidRDefault="008C5156" w:rsidP="008C5156">
      <w:pPr>
        <w:pStyle w:val="Heading1"/>
      </w:pPr>
      <w:bookmarkStart w:id="7" w:name="_Toc26910064"/>
      <w:r>
        <w:t>Hashing</w:t>
      </w:r>
      <w:bookmarkEnd w:id="7"/>
    </w:p>
    <w:p w14:paraId="388B6DB1" w14:textId="77777777" w:rsidR="008C5156" w:rsidRPr="008C5156" w:rsidRDefault="008C5156" w:rsidP="008C515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4B0C55" wp14:editId="1C24E9E1">
                <wp:simplePos x="0" y="0"/>
                <wp:positionH relativeFrom="column">
                  <wp:posOffset>2960370</wp:posOffset>
                </wp:positionH>
                <wp:positionV relativeFrom="paragraph">
                  <wp:posOffset>2141855</wp:posOffset>
                </wp:positionV>
                <wp:extent cx="2335530" cy="350520"/>
                <wp:effectExtent l="19050" t="19050" r="26670" b="114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5530" cy="3505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04D5A" id="Rectangle 27" o:spid="_x0000_s1026" style="position:absolute;margin-left:233.1pt;margin-top:168.65pt;width:183.9pt;height:2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4F2D1DC7" wp14:editId="10DC283F">
            <wp:extent cx="5731510" cy="3456940"/>
            <wp:effectExtent l="0" t="0" r="2540" b="0"/>
            <wp:docPr id="26" name="Picture 2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3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E65E" w14:textId="77777777" w:rsidR="0062691F" w:rsidRDefault="0062691F">
      <w:bookmarkStart w:id="8" w:name="_GoBack"/>
      <w:bookmarkEnd w:id="8"/>
    </w:p>
    <w:sectPr w:rsidR="0062691F" w:rsidSect="00C66569">
      <w:headerReference w:type="default" r:id="rId36"/>
      <w:footerReference w:type="default" r:id="rId3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678B0" w14:textId="77777777" w:rsidR="008C5156" w:rsidRDefault="008C5156" w:rsidP="00C66569">
      <w:pPr>
        <w:spacing w:after="0" w:line="240" w:lineRule="auto"/>
      </w:pPr>
      <w:r>
        <w:separator/>
      </w:r>
    </w:p>
  </w:endnote>
  <w:endnote w:type="continuationSeparator" w:id="0">
    <w:p w14:paraId="26311DC9" w14:textId="77777777" w:rsidR="008C5156" w:rsidRDefault="008C5156" w:rsidP="00C66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E8F68" w14:textId="77777777" w:rsidR="00C66569" w:rsidRDefault="00C665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85022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3F7874" w14:textId="77777777" w:rsidR="00C66569" w:rsidRDefault="00C665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FCB4CF" w14:textId="77777777" w:rsidR="00C66569" w:rsidRDefault="00C665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9621E" w14:textId="77777777" w:rsidR="00C66569" w:rsidRDefault="00C6656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20652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357161" w14:textId="77777777" w:rsidR="00C66569" w:rsidRDefault="00C665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4B9876" w14:textId="77777777" w:rsidR="00C66569" w:rsidRDefault="00C665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DAF011" w14:textId="77777777" w:rsidR="008C5156" w:rsidRDefault="008C5156" w:rsidP="00C66569">
      <w:pPr>
        <w:spacing w:after="0" w:line="240" w:lineRule="auto"/>
      </w:pPr>
      <w:r>
        <w:separator/>
      </w:r>
    </w:p>
  </w:footnote>
  <w:footnote w:type="continuationSeparator" w:id="0">
    <w:p w14:paraId="54B49F8E" w14:textId="77777777" w:rsidR="008C5156" w:rsidRDefault="008C5156" w:rsidP="00C66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7B40B" w14:textId="77777777" w:rsidR="00C66569" w:rsidRDefault="00C665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70FD0" w14:textId="77777777" w:rsidR="00C66569" w:rsidRDefault="00C665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0396F" w14:textId="77777777" w:rsidR="00C66569" w:rsidRDefault="00C6656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E6B81" w14:textId="77777777" w:rsidR="00C66569" w:rsidRDefault="00C66569">
    <w:pPr>
      <w:pStyle w:val="Header"/>
    </w:pPr>
    <w:r>
      <w:t>30003673</w:t>
    </w:r>
    <w:r>
      <w:tab/>
    </w:r>
    <w:r>
      <w:tab/>
      <w:t>Bryce Huston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156"/>
    <w:rsid w:val="0062691F"/>
    <w:rsid w:val="00672920"/>
    <w:rsid w:val="008C5156"/>
    <w:rsid w:val="009764CF"/>
    <w:rsid w:val="00C66569"/>
    <w:rsid w:val="00D2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8C128"/>
  <w15:chartTrackingRefBased/>
  <w15:docId w15:val="{CFABEE8C-AD20-488B-B79D-F3DDAB82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1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65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569"/>
  </w:style>
  <w:style w:type="paragraph" w:styleId="Footer">
    <w:name w:val="footer"/>
    <w:basedOn w:val="Normal"/>
    <w:link w:val="FooterChar"/>
    <w:uiPriority w:val="99"/>
    <w:unhideWhenUsed/>
    <w:rsid w:val="00C665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569"/>
  </w:style>
  <w:style w:type="character" w:customStyle="1" w:styleId="Heading1Char">
    <w:name w:val="Heading 1 Char"/>
    <w:basedOn w:val="DefaultParagraphFont"/>
    <w:link w:val="Heading1"/>
    <w:uiPriority w:val="9"/>
    <w:rsid w:val="008C51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64C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764C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64CF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9764C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764CF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yce\OneDrive\Desktop\HOME%20Study%20Material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1B714-3592-4C11-8832-ABE83CEB1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18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30003673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TUTORIAL</dc:title>
  <dc:subject>Programming AT3 Project</dc:subject>
  <dc:creator>Bryce Huston</dc:creator>
  <cp:keywords/>
  <dc:description/>
  <cp:lastModifiedBy>Bryce Huston</cp:lastModifiedBy>
  <cp:revision>1</cp:revision>
  <dcterms:created xsi:type="dcterms:W3CDTF">2019-12-10T14:28:00Z</dcterms:created>
  <dcterms:modified xsi:type="dcterms:W3CDTF">2019-12-10T14:44:00Z</dcterms:modified>
</cp:coreProperties>
</file>