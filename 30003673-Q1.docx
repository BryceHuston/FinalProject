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409848984"/>
        <w:docPartObj>
          <w:docPartGallery w:val="Cover Pages"/>
          <w:docPartUnique/>
        </w:docPartObj>
      </w:sdtPr>
      <w:sdtEndPr>
        <w:rPr>
          <w:color w:val="auto"/>
        </w:rPr>
      </w:sdtEndPr>
      <w:sdtContent>
        <w:p w14:paraId="1BBDF8C1" w14:textId="77777777" w:rsidR="006E5C09" w:rsidRDefault="006E5C09">
          <w:pPr>
            <w:pStyle w:val="NoSpacing"/>
            <w:spacing w:before="1540" w:after="240"/>
            <w:jc w:val="center"/>
            <w:rPr>
              <w:color w:val="4472C4" w:themeColor="accent1"/>
            </w:rPr>
          </w:pPr>
          <w:r>
            <w:rPr>
              <w:noProof/>
              <w:color w:val="4472C4" w:themeColor="accent1"/>
            </w:rPr>
            <w:drawing>
              <wp:inline distT="0" distB="0" distL="0" distR="0" wp14:anchorId="08AD1D3D" wp14:editId="744773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16E06D134834489BA5F8B5FFCB3DD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FCBCE9" w14:textId="77777777" w:rsidR="006E5C09" w:rsidRDefault="006E5C0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Outline</w:t>
              </w:r>
            </w:p>
          </w:sdtContent>
        </w:sdt>
        <w:sdt>
          <w:sdtPr>
            <w:rPr>
              <w:color w:val="4472C4" w:themeColor="accent1"/>
              <w:sz w:val="28"/>
              <w:szCs w:val="28"/>
            </w:rPr>
            <w:alias w:val="Subtitle"/>
            <w:tag w:val=""/>
            <w:id w:val="328029620"/>
            <w:placeholder>
              <w:docPart w:val="5F8E9DA6FE0147668071D1BA0E8B332D"/>
            </w:placeholder>
            <w:dataBinding w:prefixMappings="xmlns:ns0='http://purl.org/dc/elements/1.1/' xmlns:ns1='http://schemas.openxmlformats.org/package/2006/metadata/core-properties' " w:xpath="/ns1:coreProperties[1]/ns0:subject[1]" w:storeItemID="{6C3C8BC8-F283-45AE-878A-BAB7291924A1}"/>
            <w:text/>
          </w:sdtPr>
          <w:sdtEndPr/>
          <w:sdtContent>
            <w:p w14:paraId="37E80FD9" w14:textId="77777777" w:rsidR="006E5C09" w:rsidRDefault="006E5C09">
              <w:pPr>
                <w:pStyle w:val="NoSpacing"/>
                <w:jc w:val="center"/>
                <w:rPr>
                  <w:color w:val="4472C4" w:themeColor="accent1"/>
                  <w:sz w:val="28"/>
                  <w:szCs w:val="28"/>
                </w:rPr>
              </w:pPr>
              <w:r>
                <w:rPr>
                  <w:color w:val="4472C4" w:themeColor="accent1"/>
                  <w:sz w:val="28"/>
                  <w:szCs w:val="28"/>
                </w:rPr>
                <w:t>30003673</w:t>
              </w:r>
            </w:p>
          </w:sdtContent>
        </w:sdt>
        <w:p w14:paraId="5CB4C7DB" w14:textId="77777777" w:rsidR="006E5C09" w:rsidRDefault="006E5C0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301DE8" wp14:editId="74F83E0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817ADB" w14:textId="77777777" w:rsidR="006E5C09" w:rsidRDefault="006E5C09">
                                    <w:pPr>
                                      <w:pStyle w:val="NoSpacing"/>
                                      <w:spacing w:after="40"/>
                                      <w:jc w:val="center"/>
                                      <w:rPr>
                                        <w:caps/>
                                        <w:color w:val="4472C4" w:themeColor="accent1"/>
                                        <w:sz w:val="28"/>
                                        <w:szCs w:val="28"/>
                                      </w:rPr>
                                    </w:pPr>
                                    <w:r>
                                      <w:rPr>
                                        <w:caps/>
                                        <w:color w:val="4472C4" w:themeColor="accent1"/>
                                        <w:sz w:val="28"/>
                                        <w:szCs w:val="28"/>
                                      </w:rPr>
                                      <w:t>Programming iii</w:t>
                                    </w:r>
                                  </w:p>
                                </w:sdtContent>
                              </w:sdt>
                              <w:p w14:paraId="1D53045E" w14:textId="77777777" w:rsidR="006E5C09" w:rsidRDefault="00A2403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E5C09">
                                      <w:rPr>
                                        <w:caps/>
                                        <w:color w:val="4472C4" w:themeColor="accent1"/>
                                      </w:rPr>
                                      <w:t>tafe</w:t>
                                    </w:r>
                                  </w:sdtContent>
                                </w:sdt>
                              </w:p>
                              <w:p w14:paraId="14DB57B4" w14:textId="77777777" w:rsidR="006E5C09" w:rsidRDefault="00A2403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E5C09">
                                      <w:rPr>
                                        <w:color w:val="4472C4" w:themeColor="accent1"/>
                                      </w:rPr>
                                      <w:t>Bryce Huston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301DE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817ADB" w14:textId="77777777" w:rsidR="006E5C09" w:rsidRDefault="006E5C09">
                              <w:pPr>
                                <w:pStyle w:val="NoSpacing"/>
                                <w:spacing w:after="40"/>
                                <w:jc w:val="center"/>
                                <w:rPr>
                                  <w:caps/>
                                  <w:color w:val="4472C4" w:themeColor="accent1"/>
                                  <w:sz w:val="28"/>
                                  <w:szCs w:val="28"/>
                                </w:rPr>
                              </w:pPr>
                              <w:r>
                                <w:rPr>
                                  <w:caps/>
                                  <w:color w:val="4472C4" w:themeColor="accent1"/>
                                  <w:sz w:val="28"/>
                                  <w:szCs w:val="28"/>
                                </w:rPr>
                                <w:t>Programming iii</w:t>
                              </w:r>
                            </w:p>
                          </w:sdtContent>
                        </w:sdt>
                        <w:p w14:paraId="1D53045E" w14:textId="77777777" w:rsidR="006E5C09" w:rsidRDefault="00A2403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E5C09">
                                <w:rPr>
                                  <w:caps/>
                                  <w:color w:val="4472C4" w:themeColor="accent1"/>
                                </w:rPr>
                                <w:t>tafe</w:t>
                              </w:r>
                            </w:sdtContent>
                          </w:sdt>
                        </w:p>
                        <w:p w14:paraId="14DB57B4" w14:textId="77777777" w:rsidR="006E5C09" w:rsidRDefault="00A2403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E5C09">
                                <w:rPr>
                                  <w:color w:val="4472C4" w:themeColor="accent1"/>
                                </w:rPr>
                                <w:t>Bryce Huston</w:t>
                              </w:r>
                            </w:sdtContent>
                          </w:sdt>
                        </w:p>
                      </w:txbxContent>
                    </v:textbox>
                    <w10:wrap anchorx="margin" anchory="page"/>
                  </v:shape>
                </w:pict>
              </mc:Fallback>
            </mc:AlternateContent>
          </w:r>
          <w:r>
            <w:rPr>
              <w:noProof/>
              <w:color w:val="4472C4" w:themeColor="accent1"/>
            </w:rPr>
            <w:drawing>
              <wp:inline distT="0" distB="0" distL="0" distR="0" wp14:anchorId="72713A6F" wp14:editId="7CDB99B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C047CB" w14:textId="77777777" w:rsidR="006E5C09" w:rsidRDefault="006E5C09">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AU"/>
        </w:rPr>
        <w:id w:val="2007624245"/>
        <w:docPartObj>
          <w:docPartGallery w:val="Table of Contents"/>
          <w:docPartUnique/>
        </w:docPartObj>
      </w:sdtPr>
      <w:sdtEndPr>
        <w:rPr>
          <w:b/>
          <w:bCs/>
          <w:noProof/>
        </w:rPr>
      </w:sdtEndPr>
      <w:sdtContent>
        <w:p w14:paraId="148F0174" w14:textId="77777777" w:rsidR="006E5C09" w:rsidRDefault="006E5C09">
          <w:pPr>
            <w:pStyle w:val="TOCHeading"/>
          </w:pPr>
          <w:r>
            <w:t>Contents</w:t>
          </w:r>
        </w:p>
        <w:p w14:paraId="4D37764A" w14:textId="77777777" w:rsidR="006E5C09" w:rsidRDefault="006E5C09">
          <w:pPr>
            <w:pStyle w:val="TOC1"/>
            <w:tabs>
              <w:tab w:val="right" w:leader="dot" w:pos="9016"/>
            </w:tabs>
            <w:rPr>
              <w:noProof/>
            </w:rPr>
          </w:pPr>
          <w:r>
            <w:fldChar w:fldCharType="begin"/>
          </w:r>
          <w:r>
            <w:instrText xml:space="preserve"> TOC \o "1-3" \h \z \u </w:instrText>
          </w:r>
          <w:r>
            <w:fldChar w:fldCharType="separate"/>
          </w:r>
          <w:hyperlink w:anchor="_Toc26914434" w:history="1">
            <w:r w:rsidRPr="00B30C1E">
              <w:rPr>
                <w:rStyle w:val="Hyperlink"/>
                <w:noProof/>
              </w:rPr>
              <w:t>What data structures are you using?</w:t>
            </w:r>
            <w:r>
              <w:rPr>
                <w:noProof/>
                <w:webHidden/>
              </w:rPr>
              <w:tab/>
            </w:r>
            <w:r>
              <w:rPr>
                <w:noProof/>
                <w:webHidden/>
              </w:rPr>
              <w:fldChar w:fldCharType="begin"/>
            </w:r>
            <w:r>
              <w:rPr>
                <w:noProof/>
                <w:webHidden/>
              </w:rPr>
              <w:instrText xml:space="preserve"> PAGEREF _Toc26914434 \h </w:instrText>
            </w:r>
            <w:r>
              <w:rPr>
                <w:noProof/>
                <w:webHidden/>
              </w:rPr>
            </w:r>
            <w:r>
              <w:rPr>
                <w:noProof/>
                <w:webHidden/>
              </w:rPr>
              <w:fldChar w:fldCharType="separate"/>
            </w:r>
            <w:r>
              <w:rPr>
                <w:noProof/>
                <w:webHidden/>
              </w:rPr>
              <w:t>1</w:t>
            </w:r>
            <w:r>
              <w:rPr>
                <w:noProof/>
                <w:webHidden/>
              </w:rPr>
              <w:fldChar w:fldCharType="end"/>
            </w:r>
          </w:hyperlink>
        </w:p>
        <w:p w14:paraId="63C1C2BB" w14:textId="77777777" w:rsidR="006E5C09" w:rsidRDefault="00A2403D">
          <w:pPr>
            <w:pStyle w:val="TOC1"/>
            <w:tabs>
              <w:tab w:val="right" w:leader="dot" w:pos="9016"/>
            </w:tabs>
            <w:rPr>
              <w:noProof/>
            </w:rPr>
          </w:pPr>
          <w:hyperlink w:anchor="_Toc26914435" w:history="1">
            <w:r w:rsidR="006E5C09" w:rsidRPr="00B30C1E">
              <w:rPr>
                <w:rStyle w:val="Hyperlink"/>
                <w:noProof/>
              </w:rPr>
              <w:t>Where are you using hashing techniques?</w:t>
            </w:r>
            <w:r w:rsidR="006E5C09">
              <w:rPr>
                <w:noProof/>
                <w:webHidden/>
              </w:rPr>
              <w:tab/>
            </w:r>
            <w:r w:rsidR="006E5C09">
              <w:rPr>
                <w:noProof/>
                <w:webHidden/>
              </w:rPr>
              <w:fldChar w:fldCharType="begin"/>
            </w:r>
            <w:r w:rsidR="006E5C09">
              <w:rPr>
                <w:noProof/>
                <w:webHidden/>
              </w:rPr>
              <w:instrText xml:space="preserve"> PAGEREF _Toc26914435 \h </w:instrText>
            </w:r>
            <w:r w:rsidR="006E5C09">
              <w:rPr>
                <w:noProof/>
                <w:webHidden/>
              </w:rPr>
            </w:r>
            <w:r w:rsidR="006E5C09">
              <w:rPr>
                <w:noProof/>
                <w:webHidden/>
              </w:rPr>
              <w:fldChar w:fldCharType="separate"/>
            </w:r>
            <w:r w:rsidR="006E5C09">
              <w:rPr>
                <w:noProof/>
                <w:webHidden/>
              </w:rPr>
              <w:t>1</w:t>
            </w:r>
            <w:r w:rsidR="006E5C09">
              <w:rPr>
                <w:noProof/>
                <w:webHidden/>
              </w:rPr>
              <w:fldChar w:fldCharType="end"/>
            </w:r>
          </w:hyperlink>
        </w:p>
        <w:p w14:paraId="1B587593" w14:textId="77777777" w:rsidR="006E5C09" w:rsidRDefault="00A2403D">
          <w:pPr>
            <w:pStyle w:val="TOC1"/>
            <w:tabs>
              <w:tab w:val="right" w:leader="dot" w:pos="9016"/>
            </w:tabs>
            <w:rPr>
              <w:noProof/>
            </w:rPr>
          </w:pPr>
          <w:hyperlink w:anchor="_Toc26914436" w:history="1">
            <w:r w:rsidR="006E5C09" w:rsidRPr="00B30C1E">
              <w:rPr>
                <w:rStyle w:val="Hyperlink"/>
                <w:noProof/>
              </w:rPr>
              <w:t>What sorting algorithm are you using and how is this different from selection  sort?</w:t>
            </w:r>
            <w:r w:rsidR="006E5C09">
              <w:rPr>
                <w:noProof/>
                <w:webHidden/>
              </w:rPr>
              <w:tab/>
            </w:r>
            <w:r w:rsidR="006E5C09">
              <w:rPr>
                <w:noProof/>
                <w:webHidden/>
              </w:rPr>
              <w:fldChar w:fldCharType="begin"/>
            </w:r>
            <w:r w:rsidR="006E5C09">
              <w:rPr>
                <w:noProof/>
                <w:webHidden/>
              </w:rPr>
              <w:instrText xml:space="preserve"> PAGEREF _Toc26914436 \h </w:instrText>
            </w:r>
            <w:r w:rsidR="006E5C09">
              <w:rPr>
                <w:noProof/>
                <w:webHidden/>
              </w:rPr>
            </w:r>
            <w:r w:rsidR="006E5C09">
              <w:rPr>
                <w:noProof/>
                <w:webHidden/>
              </w:rPr>
              <w:fldChar w:fldCharType="separate"/>
            </w:r>
            <w:r w:rsidR="006E5C09">
              <w:rPr>
                <w:noProof/>
                <w:webHidden/>
              </w:rPr>
              <w:t>1</w:t>
            </w:r>
            <w:r w:rsidR="006E5C09">
              <w:rPr>
                <w:noProof/>
                <w:webHidden/>
              </w:rPr>
              <w:fldChar w:fldCharType="end"/>
            </w:r>
          </w:hyperlink>
        </w:p>
        <w:p w14:paraId="2BA342A0" w14:textId="77777777" w:rsidR="006E5C09" w:rsidRDefault="00A2403D">
          <w:pPr>
            <w:pStyle w:val="TOC1"/>
            <w:tabs>
              <w:tab w:val="right" w:leader="dot" w:pos="9016"/>
            </w:tabs>
            <w:rPr>
              <w:noProof/>
            </w:rPr>
          </w:pPr>
          <w:hyperlink w:anchor="_Toc26914437" w:history="1">
            <w:r w:rsidR="006E5C09" w:rsidRPr="00B30C1E">
              <w:rPr>
                <w:rStyle w:val="Hyperlink"/>
                <w:noProof/>
              </w:rPr>
              <w:t>What search technique are you using?</w:t>
            </w:r>
            <w:r w:rsidR="006E5C09">
              <w:rPr>
                <w:noProof/>
                <w:webHidden/>
              </w:rPr>
              <w:tab/>
            </w:r>
            <w:r w:rsidR="006E5C09">
              <w:rPr>
                <w:noProof/>
                <w:webHidden/>
              </w:rPr>
              <w:fldChar w:fldCharType="begin"/>
            </w:r>
            <w:r w:rsidR="006E5C09">
              <w:rPr>
                <w:noProof/>
                <w:webHidden/>
              </w:rPr>
              <w:instrText xml:space="preserve"> PAGEREF _Toc26914437 \h </w:instrText>
            </w:r>
            <w:r w:rsidR="006E5C09">
              <w:rPr>
                <w:noProof/>
                <w:webHidden/>
              </w:rPr>
            </w:r>
            <w:r w:rsidR="006E5C09">
              <w:rPr>
                <w:noProof/>
                <w:webHidden/>
              </w:rPr>
              <w:fldChar w:fldCharType="separate"/>
            </w:r>
            <w:r w:rsidR="006E5C09">
              <w:rPr>
                <w:noProof/>
                <w:webHidden/>
              </w:rPr>
              <w:t>1</w:t>
            </w:r>
            <w:r w:rsidR="006E5C09">
              <w:rPr>
                <w:noProof/>
                <w:webHidden/>
              </w:rPr>
              <w:fldChar w:fldCharType="end"/>
            </w:r>
          </w:hyperlink>
        </w:p>
        <w:p w14:paraId="313FACC6" w14:textId="77777777" w:rsidR="006E5C09" w:rsidRDefault="00A2403D">
          <w:pPr>
            <w:pStyle w:val="TOC1"/>
            <w:tabs>
              <w:tab w:val="right" w:leader="dot" w:pos="9016"/>
            </w:tabs>
            <w:rPr>
              <w:noProof/>
            </w:rPr>
          </w:pPr>
          <w:hyperlink w:anchor="_Toc26914438" w:history="1">
            <w:r w:rsidR="006E5C09" w:rsidRPr="00B30C1E">
              <w:rPr>
                <w:rStyle w:val="Hyperlink"/>
                <w:noProof/>
              </w:rPr>
              <w:t>What third party libraries are you using?</w:t>
            </w:r>
            <w:r w:rsidR="006E5C09">
              <w:rPr>
                <w:noProof/>
                <w:webHidden/>
              </w:rPr>
              <w:tab/>
            </w:r>
            <w:r w:rsidR="006E5C09">
              <w:rPr>
                <w:noProof/>
                <w:webHidden/>
              </w:rPr>
              <w:fldChar w:fldCharType="begin"/>
            </w:r>
            <w:r w:rsidR="006E5C09">
              <w:rPr>
                <w:noProof/>
                <w:webHidden/>
              </w:rPr>
              <w:instrText xml:space="preserve"> PAGEREF _Toc26914438 \h </w:instrText>
            </w:r>
            <w:r w:rsidR="006E5C09">
              <w:rPr>
                <w:noProof/>
                <w:webHidden/>
              </w:rPr>
            </w:r>
            <w:r w:rsidR="006E5C09">
              <w:rPr>
                <w:noProof/>
                <w:webHidden/>
              </w:rPr>
              <w:fldChar w:fldCharType="separate"/>
            </w:r>
            <w:r w:rsidR="006E5C09">
              <w:rPr>
                <w:noProof/>
                <w:webHidden/>
              </w:rPr>
              <w:t>1</w:t>
            </w:r>
            <w:r w:rsidR="006E5C09">
              <w:rPr>
                <w:noProof/>
                <w:webHidden/>
              </w:rPr>
              <w:fldChar w:fldCharType="end"/>
            </w:r>
          </w:hyperlink>
        </w:p>
        <w:p w14:paraId="72D3E7B1" w14:textId="77777777" w:rsidR="006E5C09" w:rsidRDefault="00A2403D">
          <w:pPr>
            <w:pStyle w:val="TOC1"/>
            <w:tabs>
              <w:tab w:val="right" w:leader="dot" w:pos="9016"/>
            </w:tabs>
            <w:rPr>
              <w:noProof/>
            </w:rPr>
          </w:pPr>
          <w:hyperlink w:anchor="_Toc26914439" w:history="1">
            <w:r w:rsidR="006E5C09" w:rsidRPr="00B30C1E">
              <w:rPr>
                <w:rStyle w:val="Hyperlink"/>
                <w:noProof/>
              </w:rPr>
              <w:t>Where can I find the documentation for this?</w:t>
            </w:r>
            <w:r w:rsidR="006E5C09">
              <w:rPr>
                <w:noProof/>
                <w:webHidden/>
              </w:rPr>
              <w:tab/>
            </w:r>
            <w:r w:rsidR="006E5C09">
              <w:rPr>
                <w:noProof/>
                <w:webHidden/>
              </w:rPr>
              <w:fldChar w:fldCharType="begin"/>
            </w:r>
            <w:r w:rsidR="006E5C09">
              <w:rPr>
                <w:noProof/>
                <w:webHidden/>
              </w:rPr>
              <w:instrText xml:space="preserve"> PAGEREF _Toc26914439 \h </w:instrText>
            </w:r>
            <w:r w:rsidR="006E5C09">
              <w:rPr>
                <w:noProof/>
                <w:webHidden/>
              </w:rPr>
            </w:r>
            <w:r w:rsidR="006E5C09">
              <w:rPr>
                <w:noProof/>
                <w:webHidden/>
              </w:rPr>
              <w:fldChar w:fldCharType="separate"/>
            </w:r>
            <w:r w:rsidR="006E5C09">
              <w:rPr>
                <w:noProof/>
                <w:webHidden/>
              </w:rPr>
              <w:t>1</w:t>
            </w:r>
            <w:r w:rsidR="006E5C09">
              <w:rPr>
                <w:noProof/>
                <w:webHidden/>
              </w:rPr>
              <w:fldChar w:fldCharType="end"/>
            </w:r>
          </w:hyperlink>
        </w:p>
        <w:p w14:paraId="466C613E" w14:textId="77777777" w:rsidR="006E5C09" w:rsidRDefault="00A2403D">
          <w:pPr>
            <w:pStyle w:val="TOC1"/>
            <w:tabs>
              <w:tab w:val="right" w:leader="dot" w:pos="9016"/>
            </w:tabs>
            <w:rPr>
              <w:noProof/>
            </w:rPr>
          </w:pPr>
          <w:hyperlink w:anchor="_Toc26914440" w:history="1">
            <w:r w:rsidR="006E5C09" w:rsidRPr="00B30C1E">
              <w:rPr>
                <w:rStyle w:val="Hyperlink"/>
                <w:noProof/>
              </w:rPr>
              <w:t>A mock-up of the GUI</w:t>
            </w:r>
            <w:r w:rsidR="006E5C09">
              <w:rPr>
                <w:noProof/>
                <w:webHidden/>
              </w:rPr>
              <w:tab/>
            </w:r>
            <w:r w:rsidR="006E5C09">
              <w:rPr>
                <w:noProof/>
                <w:webHidden/>
              </w:rPr>
              <w:fldChar w:fldCharType="begin"/>
            </w:r>
            <w:r w:rsidR="006E5C09">
              <w:rPr>
                <w:noProof/>
                <w:webHidden/>
              </w:rPr>
              <w:instrText xml:space="preserve"> PAGEREF _Toc26914440 \h </w:instrText>
            </w:r>
            <w:r w:rsidR="006E5C09">
              <w:rPr>
                <w:noProof/>
                <w:webHidden/>
              </w:rPr>
            </w:r>
            <w:r w:rsidR="006E5C09">
              <w:rPr>
                <w:noProof/>
                <w:webHidden/>
              </w:rPr>
              <w:fldChar w:fldCharType="separate"/>
            </w:r>
            <w:r w:rsidR="006E5C09">
              <w:rPr>
                <w:noProof/>
                <w:webHidden/>
              </w:rPr>
              <w:t>2</w:t>
            </w:r>
            <w:r w:rsidR="006E5C09">
              <w:rPr>
                <w:noProof/>
                <w:webHidden/>
              </w:rPr>
              <w:fldChar w:fldCharType="end"/>
            </w:r>
          </w:hyperlink>
        </w:p>
        <w:p w14:paraId="46DB6FC0" w14:textId="77777777" w:rsidR="006E5C09" w:rsidRDefault="00A2403D">
          <w:pPr>
            <w:pStyle w:val="TOC1"/>
            <w:tabs>
              <w:tab w:val="right" w:leader="dot" w:pos="9016"/>
            </w:tabs>
            <w:rPr>
              <w:noProof/>
            </w:rPr>
          </w:pPr>
          <w:hyperlink w:anchor="_Toc26914441" w:history="1">
            <w:r w:rsidR="006E5C09" w:rsidRPr="00B30C1E">
              <w:rPr>
                <w:rStyle w:val="Hyperlink"/>
                <w:noProof/>
              </w:rPr>
              <w:t>What source control are you using?</w:t>
            </w:r>
            <w:r w:rsidR="006E5C09">
              <w:rPr>
                <w:noProof/>
                <w:webHidden/>
              </w:rPr>
              <w:tab/>
            </w:r>
            <w:r w:rsidR="006E5C09">
              <w:rPr>
                <w:noProof/>
                <w:webHidden/>
              </w:rPr>
              <w:fldChar w:fldCharType="begin"/>
            </w:r>
            <w:r w:rsidR="006E5C09">
              <w:rPr>
                <w:noProof/>
                <w:webHidden/>
              </w:rPr>
              <w:instrText xml:space="preserve"> PAGEREF _Toc26914441 \h </w:instrText>
            </w:r>
            <w:r w:rsidR="006E5C09">
              <w:rPr>
                <w:noProof/>
                <w:webHidden/>
              </w:rPr>
            </w:r>
            <w:r w:rsidR="006E5C09">
              <w:rPr>
                <w:noProof/>
                <w:webHidden/>
              </w:rPr>
              <w:fldChar w:fldCharType="separate"/>
            </w:r>
            <w:r w:rsidR="006E5C09">
              <w:rPr>
                <w:noProof/>
                <w:webHidden/>
              </w:rPr>
              <w:t>2</w:t>
            </w:r>
            <w:r w:rsidR="006E5C09">
              <w:rPr>
                <w:noProof/>
                <w:webHidden/>
              </w:rPr>
              <w:fldChar w:fldCharType="end"/>
            </w:r>
          </w:hyperlink>
        </w:p>
        <w:p w14:paraId="6B5AE5A0" w14:textId="77777777" w:rsidR="006E5C09" w:rsidRDefault="00A2403D">
          <w:pPr>
            <w:pStyle w:val="TOC1"/>
            <w:tabs>
              <w:tab w:val="right" w:leader="dot" w:pos="9016"/>
            </w:tabs>
            <w:rPr>
              <w:noProof/>
            </w:rPr>
          </w:pPr>
          <w:hyperlink w:anchor="_Toc26914442" w:history="1">
            <w:r w:rsidR="006E5C09" w:rsidRPr="00B30C1E">
              <w:rPr>
                <w:rStyle w:val="Hyperlink"/>
                <w:noProof/>
              </w:rPr>
              <w:t>What coding standards are you enforcing?</w:t>
            </w:r>
            <w:r w:rsidR="006E5C09">
              <w:rPr>
                <w:noProof/>
                <w:webHidden/>
              </w:rPr>
              <w:tab/>
            </w:r>
            <w:r w:rsidR="006E5C09">
              <w:rPr>
                <w:noProof/>
                <w:webHidden/>
              </w:rPr>
              <w:fldChar w:fldCharType="begin"/>
            </w:r>
            <w:r w:rsidR="006E5C09">
              <w:rPr>
                <w:noProof/>
                <w:webHidden/>
              </w:rPr>
              <w:instrText xml:space="preserve"> PAGEREF _Toc26914442 \h </w:instrText>
            </w:r>
            <w:r w:rsidR="006E5C09">
              <w:rPr>
                <w:noProof/>
                <w:webHidden/>
              </w:rPr>
            </w:r>
            <w:r w:rsidR="006E5C09">
              <w:rPr>
                <w:noProof/>
                <w:webHidden/>
              </w:rPr>
              <w:fldChar w:fldCharType="separate"/>
            </w:r>
            <w:r w:rsidR="006E5C09">
              <w:rPr>
                <w:noProof/>
                <w:webHidden/>
              </w:rPr>
              <w:t>3</w:t>
            </w:r>
            <w:r w:rsidR="006E5C09">
              <w:rPr>
                <w:noProof/>
                <w:webHidden/>
              </w:rPr>
              <w:fldChar w:fldCharType="end"/>
            </w:r>
          </w:hyperlink>
        </w:p>
        <w:p w14:paraId="192812E7" w14:textId="77777777" w:rsidR="006E5C09" w:rsidRDefault="00A2403D">
          <w:pPr>
            <w:pStyle w:val="TOC1"/>
            <w:tabs>
              <w:tab w:val="right" w:leader="dot" w:pos="9016"/>
            </w:tabs>
            <w:rPr>
              <w:noProof/>
            </w:rPr>
          </w:pPr>
          <w:hyperlink w:anchor="_Toc26914443" w:history="1">
            <w:r w:rsidR="006E5C09" w:rsidRPr="00B30C1E">
              <w:rPr>
                <w:rStyle w:val="Hyperlink"/>
                <w:noProof/>
              </w:rPr>
              <w:t>What tests are you going to run?</w:t>
            </w:r>
            <w:r w:rsidR="006E5C09">
              <w:rPr>
                <w:noProof/>
                <w:webHidden/>
              </w:rPr>
              <w:tab/>
            </w:r>
            <w:r w:rsidR="006E5C09">
              <w:rPr>
                <w:noProof/>
                <w:webHidden/>
              </w:rPr>
              <w:fldChar w:fldCharType="begin"/>
            </w:r>
            <w:r w:rsidR="006E5C09">
              <w:rPr>
                <w:noProof/>
                <w:webHidden/>
              </w:rPr>
              <w:instrText xml:space="preserve"> PAGEREF _Toc26914443 \h </w:instrText>
            </w:r>
            <w:r w:rsidR="006E5C09">
              <w:rPr>
                <w:noProof/>
                <w:webHidden/>
              </w:rPr>
            </w:r>
            <w:r w:rsidR="006E5C09">
              <w:rPr>
                <w:noProof/>
                <w:webHidden/>
              </w:rPr>
              <w:fldChar w:fldCharType="separate"/>
            </w:r>
            <w:r w:rsidR="006E5C09">
              <w:rPr>
                <w:noProof/>
                <w:webHidden/>
              </w:rPr>
              <w:t>3</w:t>
            </w:r>
            <w:r w:rsidR="006E5C09">
              <w:rPr>
                <w:noProof/>
                <w:webHidden/>
              </w:rPr>
              <w:fldChar w:fldCharType="end"/>
            </w:r>
          </w:hyperlink>
        </w:p>
        <w:p w14:paraId="3169F16D" w14:textId="77777777" w:rsidR="006E5C09" w:rsidRDefault="006E5C09">
          <w:r>
            <w:rPr>
              <w:b/>
              <w:bCs/>
              <w:noProof/>
            </w:rPr>
            <w:fldChar w:fldCharType="end"/>
          </w:r>
        </w:p>
      </w:sdtContent>
    </w:sdt>
    <w:p w14:paraId="326F6144" w14:textId="77777777" w:rsidR="00C66569" w:rsidRDefault="00C66569" w:rsidP="00EC4DDB">
      <w:pPr>
        <w:pStyle w:val="Heading1"/>
        <w:sectPr w:rsidR="00C66569" w:rsidSect="006E5C0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start="0"/>
          <w:cols w:space="708"/>
          <w:titlePg/>
          <w:docGrid w:linePitch="360"/>
        </w:sectPr>
      </w:pPr>
    </w:p>
    <w:p w14:paraId="75F335DB" w14:textId="77777777" w:rsidR="00C66569" w:rsidRDefault="00836A07" w:rsidP="00EC4DDB">
      <w:pPr>
        <w:pStyle w:val="Heading1"/>
      </w:pPr>
      <w:bookmarkStart w:id="0" w:name="_Toc26914434"/>
      <w:r>
        <w:lastRenderedPageBreak/>
        <w:t>What data structures are you using?</w:t>
      </w:r>
      <w:bookmarkEnd w:id="0"/>
    </w:p>
    <w:p w14:paraId="0E660FB1" w14:textId="77777777" w:rsidR="00EC4DDB" w:rsidRDefault="00EC4DDB" w:rsidP="00EC4DDB">
      <w:r>
        <w:t xml:space="preserve">For this project I have used LinkedList&lt;T&gt; to save my songs for the audio player form. I have also used </w:t>
      </w:r>
      <w:r w:rsidRPr="00EC4DDB">
        <w:t>array</w:t>
      </w:r>
      <w:r>
        <w:t>s</w:t>
      </w:r>
      <w:r w:rsidR="00CF41C9" w:rsidRPr="00CF41C9">
        <w:t xml:space="preserve"> </w:t>
      </w:r>
      <w:r w:rsidR="00CF41C9" w:rsidRPr="00EC4DDB">
        <w:t>such as lists and strings</w:t>
      </w:r>
      <w:r w:rsidRPr="00EC4DDB">
        <w:t xml:space="preserve">, </w:t>
      </w:r>
      <w:r>
        <w:t xml:space="preserve">to </w:t>
      </w:r>
      <w:r w:rsidRPr="00EC4DDB">
        <w:t>collect</w:t>
      </w:r>
      <w:r>
        <w:t xml:space="preserve"> </w:t>
      </w:r>
      <w:r w:rsidRPr="00EC4DDB">
        <w:t>elements (values or variables)</w:t>
      </w:r>
      <w:r>
        <w:t xml:space="preserve"> </w:t>
      </w:r>
    </w:p>
    <w:p w14:paraId="7C74B9F6" w14:textId="77777777" w:rsidR="00CF41C9" w:rsidRPr="00EC4DDB" w:rsidRDefault="00CF41C9" w:rsidP="00EC4DDB"/>
    <w:p w14:paraId="250F0935" w14:textId="77777777" w:rsidR="00836A07" w:rsidRDefault="00836A07" w:rsidP="00EC4DDB">
      <w:pPr>
        <w:pStyle w:val="Heading1"/>
      </w:pPr>
      <w:bookmarkStart w:id="1" w:name="_Toc26914435"/>
      <w:r>
        <w:t>Where are you using hashing techniques?</w:t>
      </w:r>
      <w:bookmarkEnd w:id="1"/>
    </w:p>
    <w:p w14:paraId="4CE0ED07" w14:textId="77777777" w:rsidR="00836A07" w:rsidRDefault="00797A77" w:rsidP="00797A77">
      <w:r>
        <w:t xml:space="preserve">From the admin page when a user logs in with a valid username and password, the admin password will be parsed to ensure a secure backend. </w:t>
      </w:r>
    </w:p>
    <w:p w14:paraId="6BF1F6EA" w14:textId="77777777" w:rsidR="00CF41C9" w:rsidRDefault="00CF41C9" w:rsidP="00797A77"/>
    <w:p w14:paraId="3C9A52E3" w14:textId="77777777" w:rsidR="00836A07" w:rsidRDefault="00836A07" w:rsidP="00EC4DDB">
      <w:pPr>
        <w:pStyle w:val="Heading1"/>
      </w:pPr>
      <w:bookmarkStart w:id="2" w:name="_Toc26914436"/>
      <w:r>
        <w:t>What sorting algorithm are you using and how is this different from selection  sort?</w:t>
      </w:r>
      <w:bookmarkEnd w:id="2"/>
    </w:p>
    <w:p w14:paraId="076AAD41" w14:textId="77777777" w:rsidR="00895B21" w:rsidRDefault="00797A77" w:rsidP="00797A77">
      <w:r>
        <w:t xml:space="preserve">For this project have used Radix sort. </w:t>
      </w:r>
      <w:r w:rsidRPr="00797A77">
        <w:t>In computer science, radix sort is a non-comparative sorting algorithm. It avoids comparison by creating and distributing elements into buckets according to their radix</w:t>
      </w:r>
      <w:r>
        <w:t>. Radix is a v</w:t>
      </w:r>
      <w:r w:rsidRPr="00797A77">
        <w:t xml:space="preserve">ery good sorting method and very time efficient.  </w:t>
      </w:r>
      <w:r>
        <w:t>It can</w:t>
      </w:r>
      <w:r w:rsidRPr="00797A77">
        <w:t xml:space="preserve"> go through large amounts of data</w:t>
      </w:r>
    </w:p>
    <w:p w14:paraId="22854179" w14:textId="77777777" w:rsidR="00895B21" w:rsidRDefault="00895B21" w:rsidP="00797A77">
      <w:r w:rsidRPr="00895B21">
        <w:t>This algorithm is different from selection</w:t>
      </w:r>
      <w:r>
        <w:t xml:space="preserve"> sort</w:t>
      </w:r>
      <w:r w:rsidRPr="00895B21">
        <w:t xml:space="preserve"> as</w:t>
      </w:r>
      <w:r>
        <w:t xml:space="preserve"> </w:t>
      </w:r>
      <w:r w:rsidRPr="00895B21">
        <w:t>selection</w:t>
      </w:r>
      <w:r>
        <w:t xml:space="preserve"> sort</w:t>
      </w:r>
      <w:r w:rsidRPr="00895B21">
        <w:t xml:space="preserve"> mainly uses O(n^2)</w:t>
      </w:r>
    </w:p>
    <w:p w14:paraId="6D2D94E6" w14:textId="77777777" w:rsidR="00797A77" w:rsidRDefault="00797A77" w:rsidP="00797A77">
      <w:r w:rsidRPr="00797A77">
        <w:t>Bubble sort has a worst-case and average complexity of О(n2), where n is the number of items being sorted. ... Even other О(n2) sorting algorithms, such as insertion sort, generally run faster than bubble sort, and are no more complex. Therefore, bubble sort is not a practical sorting algorithm.</w:t>
      </w:r>
    </w:p>
    <w:p w14:paraId="08B62283" w14:textId="77777777" w:rsidR="00CF41C9" w:rsidRDefault="00CF41C9" w:rsidP="00797A77"/>
    <w:p w14:paraId="4E569EE1" w14:textId="77777777" w:rsidR="00836A07" w:rsidRDefault="00836A07" w:rsidP="00EC4DDB">
      <w:pPr>
        <w:pStyle w:val="Heading1"/>
      </w:pPr>
      <w:bookmarkStart w:id="3" w:name="_Toc26914437"/>
      <w:r>
        <w:t>What search technique are you using?</w:t>
      </w:r>
      <w:bookmarkEnd w:id="3"/>
    </w:p>
    <w:p w14:paraId="6C1A0CC8" w14:textId="77777777" w:rsidR="00836A07" w:rsidRDefault="00895B21" w:rsidP="00895B21">
      <w:r>
        <w:t>For this project I am using a simple binary search to easily search through data</w:t>
      </w:r>
    </w:p>
    <w:p w14:paraId="3E6935D7" w14:textId="77777777" w:rsidR="00CF41C9" w:rsidRDefault="00CF41C9" w:rsidP="00895B21"/>
    <w:p w14:paraId="65434335" w14:textId="77777777" w:rsidR="00836A07" w:rsidRDefault="00836A07" w:rsidP="00EC4DDB">
      <w:pPr>
        <w:pStyle w:val="Heading1"/>
      </w:pPr>
      <w:bookmarkStart w:id="4" w:name="_Toc26914438"/>
      <w:r>
        <w:t>What third party libraries are you using?</w:t>
      </w:r>
      <w:bookmarkEnd w:id="4"/>
    </w:p>
    <w:p w14:paraId="60763ABE" w14:textId="77777777" w:rsidR="00836A07" w:rsidRDefault="00895B21" w:rsidP="00895B21">
      <w:r>
        <w:t>For this project I have used CSVHelper to store and save all data to a .csv file in the debug folder</w:t>
      </w:r>
    </w:p>
    <w:p w14:paraId="32B879D8" w14:textId="77777777" w:rsidR="00CF41C9" w:rsidRDefault="00CF41C9" w:rsidP="00895B21"/>
    <w:p w14:paraId="6A271FBE" w14:textId="77777777" w:rsidR="00836A07" w:rsidRDefault="00836A07" w:rsidP="00EC4DDB">
      <w:pPr>
        <w:pStyle w:val="Heading1"/>
      </w:pPr>
      <w:bookmarkStart w:id="5" w:name="_Toc26914439"/>
      <w:r>
        <w:t>Where can I find the documentation for this?</w:t>
      </w:r>
      <w:bookmarkEnd w:id="5"/>
    </w:p>
    <w:p w14:paraId="79F9B8C7" w14:textId="77777777" w:rsidR="00836A07" w:rsidRDefault="00895B21" w:rsidP="00895B21">
      <w:r>
        <w:t xml:space="preserve">A documentation for this project can found in a word document saved on my desktop and backed up on my external USB.  Additionally all the cod is saved on my repository located on </w:t>
      </w:r>
      <w:r w:rsidR="006E5C09">
        <w:t>GitHub</w:t>
      </w:r>
      <w:r>
        <w:t>.</w:t>
      </w:r>
    </w:p>
    <w:p w14:paraId="7C3294B0" w14:textId="77777777" w:rsidR="00836A07" w:rsidRDefault="00836A07" w:rsidP="00EC4DDB">
      <w:pPr>
        <w:pStyle w:val="Heading1"/>
      </w:pPr>
      <w:bookmarkStart w:id="6" w:name="_Toc26914440"/>
      <w:r>
        <w:lastRenderedPageBreak/>
        <w:t>A mock-up of the GUI</w:t>
      </w:r>
      <w:bookmarkEnd w:id="6"/>
    </w:p>
    <w:p w14:paraId="3B7F2171" w14:textId="77777777" w:rsidR="00836A07" w:rsidRDefault="006E5C09" w:rsidP="00895B21">
      <w:r>
        <w:rPr>
          <w:noProof/>
        </w:rPr>
        <w:drawing>
          <wp:inline distT="0" distB="0" distL="0" distR="0" wp14:anchorId="0FA45F17" wp14:editId="2FE0C0F6">
            <wp:extent cx="4084674" cy="365791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PNG"/>
                    <pic:cNvPicPr/>
                  </pic:nvPicPr>
                  <pic:blipFill>
                    <a:blip r:embed="rId16">
                      <a:extLst>
                        <a:ext uri="{28A0092B-C50C-407E-A947-70E740481C1C}">
                          <a14:useLocalDpi xmlns:a14="http://schemas.microsoft.com/office/drawing/2010/main" val="0"/>
                        </a:ext>
                      </a:extLst>
                    </a:blip>
                    <a:stretch>
                      <a:fillRect/>
                    </a:stretch>
                  </pic:blipFill>
                  <pic:spPr>
                    <a:xfrm>
                      <a:off x="0" y="0"/>
                      <a:ext cx="4084674" cy="3657917"/>
                    </a:xfrm>
                    <a:prstGeom prst="rect">
                      <a:avLst/>
                    </a:prstGeom>
                  </pic:spPr>
                </pic:pic>
              </a:graphicData>
            </a:graphic>
          </wp:inline>
        </w:drawing>
      </w:r>
    </w:p>
    <w:p w14:paraId="1732CF7C" w14:textId="77777777" w:rsidR="00CF41C9" w:rsidRDefault="00CF41C9" w:rsidP="00895B21"/>
    <w:p w14:paraId="134E7CF3" w14:textId="77777777" w:rsidR="00836A07" w:rsidRDefault="00836A07" w:rsidP="00EC4DDB">
      <w:pPr>
        <w:pStyle w:val="Heading1"/>
      </w:pPr>
      <w:bookmarkStart w:id="7" w:name="_Toc26914441"/>
      <w:r>
        <w:t>What source control are you using?</w:t>
      </w:r>
      <w:bookmarkEnd w:id="7"/>
    </w:p>
    <w:p w14:paraId="451C32E5" w14:textId="77777777" w:rsidR="00836A07" w:rsidRDefault="00895B21" w:rsidP="00895B21">
      <w:r>
        <w:t>For this project I will be using GitHub for all the source control</w:t>
      </w:r>
    </w:p>
    <w:p w14:paraId="65D95301" w14:textId="77777777" w:rsidR="006E5C09" w:rsidRDefault="006E5C09" w:rsidP="00895B21">
      <w:r>
        <w:rPr>
          <w:noProof/>
        </w:rPr>
        <w:drawing>
          <wp:inline distT="0" distB="0" distL="0" distR="0" wp14:anchorId="5C575B68" wp14:editId="1E5A8DE8">
            <wp:extent cx="5731510" cy="3823970"/>
            <wp:effectExtent l="0" t="0" r="254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5D524912" w14:textId="77777777" w:rsidR="00836A07" w:rsidRDefault="00836A07" w:rsidP="00EC4DDB">
      <w:pPr>
        <w:pStyle w:val="Heading1"/>
      </w:pPr>
      <w:bookmarkStart w:id="8" w:name="_Toc26914442"/>
      <w:r>
        <w:lastRenderedPageBreak/>
        <w:t>What coding standards are you enforcing?</w:t>
      </w:r>
      <w:bookmarkEnd w:id="8"/>
    </w:p>
    <w:p w14:paraId="38CA0D1C" w14:textId="77777777" w:rsidR="00836A07" w:rsidRDefault="00895B21" w:rsidP="00895B21">
      <w:r>
        <w:t>For this project I will be enforcing the C# Coding Conventions guide provided by Microsoft</w:t>
      </w:r>
    </w:p>
    <w:p w14:paraId="3A65AF48" w14:textId="77777777" w:rsidR="00CF41C9" w:rsidRDefault="00895B21" w:rsidP="00895B21">
      <w:r>
        <w:t>(</w:t>
      </w:r>
      <w:hyperlink r:id="rId18" w:history="1">
        <w:r>
          <w:rPr>
            <w:rStyle w:val="Hyperlink"/>
            <w:color w:val="0000FF"/>
          </w:rPr>
          <w:t>https://docs.microsoft.com/en-us/dotnet/csharp/programming-guide/inside-a-program/coding-conventions</w:t>
        </w:r>
      </w:hyperlink>
      <w:r>
        <w:t>)</w:t>
      </w:r>
    </w:p>
    <w:p w14:paraId="6A023B44" w14:textId="77777777" w:rsidR="00CF41C9" w:rsidRDefault="00CF41C9" w:rsidP="00895B21"/>
    <w:p w14:paraId="72A87EEF" w14:textId="77777777" w:rsidR="00895B21" w:rsidRDefault="00836A07" w:rsidP="006E5C09">
      <w:pPr>
        <w:pStyle w:val="Heading1"/>
      </w:pPr>
      <w:bookmarkStart w:id="9" w:name="_Toc26914443"/>
      <w:r>
        <w:t>What tests are you going to run?</w:t>
      </w:r>
      <w:bookmarkEnd w:id="9"/>
    </w:p>
    <w:p w14:paraId="74F93315" w14:textId="3EF64475" w:rsidR="0062691F" w:rsidRDefault="00895B21">
      <w:r>
        <w:t xml:space="preserve">For this project I will be </w:t>
      </w:r>
      <w:r w:rsidR="00FE6B62">
        <w:t>stress testing, and  testing the stability  of loading large employee lists.  Also testing to see if the application can handle saving large amounts of data at onc</w:t>
      </w:r>
      <w:r w:rsidR="00A2403D">
        <w:t>e.</w:t>
      </w:r>
      <w:bookmarkStart w:id="10" w:name="_GoBack"/>
      <w:bookmarkEnd w:id="10"/>
    </w:p>
    <w:sectPr w:rsidR="0062691F" w:rsidSect="00C6656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1C9C3" w14:textId="77777777" w:rsidR="00400570" w:rsidRDefault="00400570" w:rsidP="00C66569">
      <w:pPr>
        <w:spacing w:after="0" w:line="240" w:lineRule="auto"/>
      </w:pPr>
      <w:r>
        <w:separator/>
      </w:r>
    </w:p>
  </w:endnote>
  <w:endnote w:type="continuationSeparator" w:id="0">
    <w:p w14:paraId="4435E720" w14:textId="77777777" w:rsidR="00400570" w:rsidRDefault="00400570" w:rsidP="00C6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47D3" w14:textId="77777777" w:rsidR="00C66569" w:rsidRDefault="00C66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502268"/>
      <w:docPartObj>
        <w:docPartGallery w:val="Page Numbers (Bottom of Page)"/>
        <w:docPartUnique/>
      </w:docPartObj>
    </w:sdtPr>
    <w:sdtEndPr>
      <w:rPr>
        <w:noProof/>
      </w:rPr>
    </w:sdtEndPr>
    <w:sdtContent>
      <w:p w14:paraId="36C07417" w14:textId="77777777" w:rsidR="00C66569" w:rsidRDefault="00C665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326003" w14:textId="77777777" w:rsidR="00C66569" w:rsidRDefault="00C66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32DC2" w14:textId="77777777" w:rsidR="00C66569" w:rsidRDefault="00C665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065284"/>
      <w:docPartObj>
        <w:docPartGallery w:val="Page Numbers (Bottom of Page)"/>
        <w:docPartUnique/>
      </w:docPartObj>
    </w:sdtPr>
    <w:sdtEndPr>
      <w:rPr>
        <w:noProof/>
      </w:rPr>
    </w:sdtEndPr>
    <w:sdtContent>
      <w:p w14:paraId="3D6FDC87" w14:textId="77777777" w:rsidR="00C66569" w:rsidRDefault="00C665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C005C" w14:textId="77777777" w:rsidR="00C66569" w:rsidRDefault="00C66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99E99" w14:textId="77777777" w:rsidR="00400570" w:rsidRDefault="00400570" w:rsidP="00C66569">
      <w:pPr>
        <w:spacing w:after="0" w:line="240" w:lineRule="auto"/>
      </w:pPr>
      <w:r>
        <w:separator/>
      </w:r>
    </w:p>
  </w:footnote>
  <w:footnote w:type="continuationSeparator" w:id="0">
    <w:p w14:paraId="32B611B3" w14:textId="77777777" w:rsidR="00400570" w:rsidRDefault="00400570" w:rsidP="00C66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C6BE6" w14:textId="77777777" w:rsidR="00C66569" w:rsidRDefault="00C66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418BA" w14:textId="77777777" w:rsidR="00C66569" w:rsidRDefault="00C66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5BF" w14:textId="77777777" w:rsidR="00C66569" w:rsidRDefault="00C665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A624A" w14:textId="77777777" w:rsidR="00C66569" w:rsidRDefault="00C66569">
    <w:pPr>
      <w:pStyle w:val="Header"/>
    </w:pPr>
    <w:r>
      <w:t>30003673</w:t>
    </w:r>
    <w:r>
      <w:tab/>
    </w:r>
    <w:r>
      <w:tab/>
      <w:t>Bryce Huston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07"/>
    <w:rsid w:val="00400570"/>
    <w:rsid w:val="0062691F"/>
    <w:rsid w:val="00672920"/>
    <w:rsid w:val="006E5C09"/>
    <w:rsid w:val="00797A77"/>
    <w:rsid w:val="00836A07"/>
    <w:rsid w:val="00895B21"/>
    <w:rsid w:val="00A2403D"/>
    <w:rsid w:val="00C66569"/>
    <w:rsid w:val="00CF41C9"/>
    <w:rsid w:val="00D2277D"/>
    <w:rsid w:val="00EC4DDB"/>
    <w:rsid w:val="00FE6B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43C"/>
  <w15:chartTrackingRefBased/>
  <w15:docId w15:val="{B89B2063-754C-4311-8098-1F6AE975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569"/>
  </w:style>
  <w:style w:type="paragraph" w:styleId="Footer">
    <w:name w:val="footer"/>
    <w:basedOn w:val="Normal"/>
    <w:link w:val="FooterChar"/>
    <w:uiPriority w:val="99"/>
    <w:unhideWhenUsed/>
    <w:rsid w:val="00C66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569"/>
  </w:style>
  <w:style w:type="character" w:customStyle="1" w:styleId="Heading1Char">
    <w:name w:val="Heading 1 Char"/>
    <w:basedOn w:val="DefaultParagraphFont"/>
    <w:link w:val="Heading1"/>
    <w:uiPriority w:val="9"/>
    <w:rsid w:val="00EC4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5B21"/>
    <w:rPr>
      <w:color w:val="0563C1" w:themeColor="hyperlink"/>
      <w:u w:val="single"/>
    </w:rPr>
  </w:style>
  <w:style w:type="paragraph" w:styleId="TOCHeading">
    <w:name w:val="TOC Heading"/>
    <w:basedOn w:val="Heading1"/>
    <w:next w:val="Normal"/>
    <w:uiPriority w:val="39"/>
    <w:unhideWhenUsed/>
    <w:qFormat/>
    <w:rsid w:val="006E5C09"/>
    <w:pPr>
      <w:outlineLvl w:val="9"/>
    </w:pPr>
    <w:rPr>
      <w:lang w:val="en-US"/>
    </w:rPr>
  </w:style>
  <w:style w:type="paragraph" w:styleId="TOC1">
    <w:name w:val="toc 1"/>
    <w:basedOn w:val="Normal"/>
    <w:next w:val="Normal"/>
    <w:autoRedefine/>
    <w:uiPriority w:val="39"/>
    <w:unhideWhenUsed/>
    <w:rsid w:val="006E5C09"/>
    <w:pPr>
      <w:spacing w:after="100"/>
    </w:pPr>
  </w:style>
  <w:style w:type="paragraph" w:styleId="NoSpacing">
    <w:name w:val="No Spacing"/>
    <w:link w:val="NoSpacingChar"/>
    <w:uiPriority w:val="1"/>
    <w:qFormat/>
    <w:rsid w:val="006E5C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C0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microsoft.com/en-us/dotnet/csharp/programming-guide/inside-a-program/coding-conven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75f6a8fe41f33916/Desktop/HOME%20Study%20Materi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6E06D134834489BA5F8B5FFCB3DDD4"/>
        <w:category>
          <w:name w:val="General"/>
          <w:gallery w:val="placeholder"/>
        </w:category>
        <w:types>
          <w:type w:val="bbPlcHdr"/>
        </w:types>
        <w:behaviors>
          <w:behavior w:val="content"/>
        </w:behaviors>
        <w:guid w:val="{D4BE728A-EC90-4CF6-BEAB-FD322E3E04B5}"/>
      </w:docPartPr>
      <w:docPartBody>
        <w:p w:rsidR="005E40FA" w:rsidRDefault="00201A4E" w:rsidP="00201A4E">
          <w:pPr>
            <w:pStyle w:val="316E06D134834489BA5F8B5FFCB3DDD4"/>
          </w:pPr>
          <w:r>
            <w:rPr>
              <w:rFonts w:asciiTheme="majorHAnsi" w:eastAsiaTheme="majorEastAsia" w:hAnsiTheme="majorHAnsi" w:cstheme="majorBidi"/>
              <w:caps/>
              <w:color w:val="4472C4" w:themeColor="accent1"/>
              <w:sz w:val="80"/>
              <w:szCs w:val="80"/>
            </w:rPr>
            <w:t>[Document title]</w:t>
          </w:r>
        </w:p>
      </w:docPartBody>
    </w:docPart>
    <w:docPart>
      <w:docPartPr>
        <w:name w:val="5F8E9DA6FE0147668071D1BA0E8B332D"/>
        <w:category>
          <w:name w:val="General"/>
          <w:gallery w:val="placeholder"/>
        </w:category>
        <w:types>
          <w:type w:val="bbPlcHdr"/>
        </w:types>
        <w:behaviors>
          <w:behavior w:val="content"/>
        </w:behaviors>
        <w:guid w:val="{0A8E4EBF-353C-417D-B79F-EA2FA78373F5}"/>
      </w:docPartPr>
      <w:docPartBody>
        <w:p w:rsidR="005E40FA" w:rsidRDefault="00201A4E" w:rsidP="00201A4E">
          <w:pPr>
            <w:pStyle w:val="5F8E9DA6FE0147668071D1BA0E8B332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4E"/>
    <w:rsid w:val="00201A4E"/>
    <w:rsid w:val="005C363A"/>
    <w:rsid w:val="005E40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E06D134834489BA5F8B5FFCB3DDD4">
    <w:name w:val="316E06D134834489BA5F8B5FFCB3DDD4"/>
    <w:rsid w:val="00201A4E"/>
  </w:style>
  <w:style w:type="paragraph" w:customStyle="1" w:styleId="5F8E9DA6FE0147668071D1BA0E8B332D">
    <w:name w:val="5F8E9DA6FE0147668071D1BA0E8B332D"/>
    <w:rsid w:val="00201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Programming iii</PublishDate>
  <Abstract/>
  <CompanyAddress>Bryce Huston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63D8A-7F6D-4DBB-BE82-0A8655E2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tafe</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Outline</dc:title>
  <dc:subject>30003673</dc:subject>
  <dc:creator>Bryce Huston</dc:creator>
  <cp:keywords/>
  <dc:description/>
  <cp:lastModifiedBy>Bryce Huston</cp:lastModifiedBy>
  <cp:revision>2</cp:revision>
  <dcterms:created xsi:type="dcterms:W3CDTF">2019-12-10T14:52:00Z</dcterms:created>
  <dcterms:modified xsi:type="dcterms:W3CDTF">2019-12-10T16:11:00Z</dcterms:modified>
</cp:coreProperties>
</file>